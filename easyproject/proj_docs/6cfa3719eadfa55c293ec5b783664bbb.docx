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24C" w:rsidRDefault="00CE005B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8D4F9571211E450DAE36E2F27EF44E08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BB7B1E">
            <w:t>[Street Address]</w:t>
          </w:r>
        </w:sdtContent>
      </w:sdt>
    </w:p>
    <w:sdt>
      <w:sdtPr>
        <w:alias w:val="Category"/>
        <w:tag w:val=""/>
        <w:id w:val="1543715586"/>
        <w:placeholder>
          <w:docPart w:val="B1A3928307044028A5BDEE74FC8578F1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30324C" w:rsidRDefault="00BB7B1E">
          <w:pPr>
            <w:pStyle w:val="ContactInfo"/>
          </w:pPr>
          <w:r>
            <w:t>[City, ST ZIP Code]</w:t>
          </w:r>
        </w:p>
      </w:sdtContent>
    </w:sdt>
    <w:p w:rsidR="0030324C" w:rsidRDefault="00CE005B">
      <w:pPr>
        <w:pStyle w:val="ContactInfo"/>
      </w:pPr>
      <w:sdt>
        <w:sdtPr>
          <w:alias w:val="Telephone"/>
          <w:tag w:val="Telephone"/>
          <w:id w:val="599758962"/>
          <w:placeholder>
            <w:docPart w:val="B2445B948BDE4225AA4BA5183E65D8D8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BB7B1E">
            <w:t>[Telephone]</w:t>
          </w:r>
        </w:sdtContent>
      </w:sdt>
    </w:p>
    <w:sdt>
      <w:sdtPr>
        <w:alias w:val="Website"/>
        <w:tag w:val="Website"/>
        <w:id w:val="48967594"/>
        <w:placeholder>
          <w:docPart w:val="5513950CF8864A1295D65FB4DA51AD38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30324C" w:rsidRDefault="00BB7B1E">
          <w:pPr>
            <w:pStyle w:val="ContactInfo"/>
          </w:pPr>
          <w:r>
            <w:t>[Website]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EC5101A7272C4AAFB75D2C077FFE9917"/>
        </w:placeholder>
        <w:showingPlcHdr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30324C" w:rsidRDefault="00BB7B1E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[Email]</w:t>
          </w:r>
        </w:p>
      </w:sdtContent>
    </w:sdt>
    <w:p w:rsidR="0030324C" w:rsidRDefault="00CE005B">
      <w:pPr>
        <w:pStyle w:val="Name"/>
      </w:pPr>
      <w:sdt>
        <w:sdtPr>
          <w:alias w:val="Your Name"/>
          <w:tag w:val=""/>
          <w:id w:val="1197042864"/>
          <w:placeholder>
            <w:docPart w:val="8EE55C3D0E5249A08527161BA2F5FEA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B5E20">
            <w:t>10 year career plan</w:t>
          </w:r>
        </w:sdtContent>
      </w:sdt>
    </w:p>
    <w:tbl>
      <w:tblPr>
        <w:tblStyle w:val="ResumeTable"/>
        <w:tblW w:w="4953" w:type="pct"/>
        <w:tblLook w:val="04A0" w:firstRow="1" w:lastRow="0" w:firstColumn="1" w:lastColumn="0" w:noHBand="0" w:noVBand="1"/>
        <w:tblDescription w:val="Resume"/>
      </w:tblPr>
      <w:tblGrid>
        <w:gridCol w:w="1683"/>
        <w:gridCol w:w="472"/>
        <w:gridCol w:w="7830"/>
      </w:tblGrid>
      <w:tr w:rsidR="0030324C" w:rsidTr="00F03B56">
        <w:tc>
          <w:tcPr>
            <w:tcW w:w="1683" w:type="dxa"/>
          </w:tcPr>
          <w:p w:rsidR="0030324C" w:rsidRDefault="00BB5E20">
            <w:pPr>
              <w:pStyle w:val="Heading1"/>
            </w:pPr>
            <w:r>
              <w:t>primary goal</w:t>
            </w:r>
          </w:p>
        </w:tc>
        <w:tc>
          <w:tcPr>
            <w:tcW w:w="472" w:type="dxa"/>
          </w:tcPr>
          <w:p w:rsidR="0030324C" w:rsidRDefault="0030324C"/>
        </w:tc>
        <w:tc>
          <w:tcPr>
            <w:tcW w:w="7830" w:type="dxa"/>
          </w:tcPr>
          <w:p w:rsidR="0030324C" w:rsidRDefault="00BB5E20" w:rsidP="00BB5E20">
            <w:pPr>
              <w:pStyle w:val="ResumeText"/>
            </w:pPr>
            <w:r>
              <w:t>Great Software Engineer with specialties in mobile and web dev working in the US, Great business skills, Co-founder of 4 successful apps, MSc. In Computer Science</w:t>
            </w:r>
          </w:p>
        </w:tc>
      </w:tr>
      <w:tr w:rsidR="0030324C" w:rsidTr="00F03B56">
        <w:tc>
          <w:tcPr>
            <w:tcW w:w="1683" w:type="dxa"/>
          </w:tcPr>
          <w:p w:rsidR="0030324C" w:rsidRDefault="00BB5E20">
            <w:pPr>
              <w:pStyle w:val="Heading1"/>
            </w:pPr>
            <w:r>
              <w:t>year 1</w:t>
            </w:r>
          </w:p>
        </w:tc>
        <w:tc>
          <w:tcPr>
            <w:tcW w:w="472" w:type="dxa"/>
          </w:tcPr>
          <w:p w:rsidR="0030324C" w:rsidRDefault="0030324C"/>
        </w:tc>
        <w:tc>
          <w:tcPr>
            <w:tcW w:w="7830" w:type="dxa"/>
          </w:tcPr>
          <w:p w:rsidR="0030324C" w:rsidRDefault="00BB5E20" w:rsidP="00BB5E20">
            <w:pPr>
              <w:pStyle w:val="ResumeText"/>
              <w:jc w:val="right"/>
              <w:rPr>
                <w:b/>
              </w:rPr>
            </w:pPr>
            <w:r>
              <w:t xml:space="preserve">                       </w:t>
            </w:r>
            <w:r w:rsidRPr="00BB5E20">
              <w:rPr>
                <w:b/>
              </w:rPr>
              <w:t>2 MONTH</w:t>
            </w:r>
          </w:p>
          <w:p w:rsidR="00BB5E20" w:rsidRPr="00BB5E20" w:rsidRDefault="0077680C" w:rsidP="00BB5E20">
            <w:pPr>
              <w:pStyle w:val="ResumeText"/>
              <w:rPr>
                <w:b/>
              </w:rPr>
            </w:pPr>
            <w:r>
              <w:rPr>
                <w:b/>
              </w:rPr>
              <w:t xml:space="preserve">        WEB DEVELOPER</w:t>
            </w:r>
          </w:p>
          <w:p w:rsidR="00BB5E20" w:rsidRDefault="00BB5E20" w:rsidP="00BB5E20">
            <w:pPr>
              <w:pStyle w:val="ResumeText"/>
              <w:numPr>
                <w:ilvl w:val="0"/>
                <w:numId w:val="1"/>
              </w:numPr>
            </w:pPr>
            <w:r>
              <w:t>Create web projects with CodeIgniter/JQuery</w:t>
            </w:r>
          </w:p>
          <w:p w:rsidR="00BB5E20" w:rsidRDefault="00BB5E20" w:rsidP="00BB5E20">
            <w:pPr>
              <w:pStyle w:val="ResumeText"/>
              <w:numPr>
                <w:ilvl w:val="0"/>
                <w:numId w:val="1"/>
              </w:numPr>
            </w:pPr>
            <w:r>
              <w:t>Learn Kotlin for android development</w:t>
            </w:r>
          </w:p>
          <w:p w:rsidR="00BB5E20" w:rsidRDefault="00BB5E20" w:rsidP="00BB5E20">
            <w:pPr>
              <w:pStyle w:val="ResumeText"/>
              <w:numPr>
                <w:ilvl w:val="0"/>
                <w:numId w:val="1"/>
              </w:numPr>
            </w:pPr>
            <w:r>
              <w:t>Debugging skills</w:t>
            </w:r>
          </w:p>
          <w:p w:rsidR="00BB5E20" w:rsidRDefault="00BB5E20" w:rsidP="00BB5E20">
            <w:pPr>
              <w:pStyle w:val="ResumeText"/>
              <w:numPr>
                <w:ilvl w:val="0"/>
                <w:numId w:val="1"/>
              </w:numPr>
            </w:pPr>
            <w:r>
              <w:t>Presentation skills training</w:t>
            </w:r>
          </w:p>
          <w:p w:rsidR="00BB5E20" w:rsidRDefault="00BB5E20" w:rsidP="00BB5E20">
            <w:pPr>
              <w:pStyle w:val="ResumeText"/>
              <w:ind w:left="720"/>
            </w:pPr>
          </w:p>
          <w:p w:rsidR="00BB5E20" w:rsidRDefault="00BB5E20" w:rsidP="00BB5E20">
            <w:pPr>
              <w:pStyle w:val="ResumeText"/>
              <w:rPr>
                <w:b/>
              </w:rPr>
            </w:pPr>
            <w:r>
              <w:t xml:space="preserve">        </w:t>
            </w:r>
            <w:r w:rsidRPr="00BB5E20">
              <w:rPr>
                <w:b/>
              </w:rPr>
              <w:t>Affirmation</w:t>
            </w:r>
          </w:p>
          <w:p w:rsidR="00BB5E20" w:rsidRDefault="00BB5E20" w:rsidP="00BB5E20">
            <w:pPr>
              <w:pStyle w:val="ResumeText"/>
              <w:numPr>
                <w:ilvl w:val="0"/>
                <w:numId w:val="2"/>
              </w:numPr>
            </w:pPr>
            <w:r>
              <w:t>I am good at developing custom web apps</w:t>
            </w:r>
          </w:p>
          <w:p w:rsidR="00BB5E20" w:rsidRDefault="00BB5E20" w:rsidP="00BB5E20">
            <w:pPr>
              <w:pStyle w:val="ResumeText"/>
              <w:numPr>
                <w:ilvl w:val="0"/>
                <w:numId w:val="2"/>
              </w:numPr>
            </w:pPr>
            <w:r>
              <w:t>I’m good at debugging web apps</w:t>
            </w:r>
          </w:p>
          <w:p w:rsidR="00BB5E20" w:rsidRDefault="00BB5E20" w:rsidP="00BB5E20">
            <w:pPr>
              <w:pStyle w:val="ResumeText"/>
              <w:numPr>
                <w:ilvl w:val="0"/>
                <w:numId w:val="2"/>
              </w:numPr>
            </w:pPr>
            <w:r>
              <w:t>No one presents like I do</w:t>
            </w:r>
          </w:p>
          <w:p w:rsidR="00BB5E20" w:rsidRDefault="00BB5E20" w:rsidP="00BB5E20">
            <w:pPr>
              <w:pStyle w:val="ResumeText"/>
              <w:numPr>
                <w:ilvl w:val="0"/>
                <w:numId w:val="2"/>
              </w:numPr>
            </w:pPr>
            <w:r>
              <w:t>I can use kotlin to develop android apps</w:t>
            </w:r>
          </w:p>
          <w:p w:rsidR="00BB5E20" w:rsidRDefault="00BB5E20" w:rsidP="00BB5E20">
            <w:pPr>
              <w:pStyle w:val="ResumeText"/>
            </w:pPr>
          </w:p>
          <w:p w:rsidR="00BB5E20" w:rsidRDefault="00BB5E20" w:rsidP="00BB5E20">
            <w:pPr>
              <w:pStyle w:val="ResumeText"/>
              <w:jc w:val="right"/>
              <w:rPr>
                <w:b/>
              </w:rPr>
            </w:pPr>
            <w:r>
              <w:rPr>
                <w:b/>
              </w:rPr>
              <w:t>3</w:t>
            </w:r>
            <w:r w:rsidRPr="00BB5E20">
              <w:rPr>
                <w:b/>
              </w:rPr>
              <w:t xml:space="preserve"> MONTH</w:t>
            </w:r>
          </w:p>
          <w:p w:rsidR="00BB5E20" w:rsidRDefault="00B35A8E" w:rsidP="00B35A8E">
            <w:pPr>
              <w:pStyle w:val="ResumeText"/>
              <w:rPr>
                <w:b/>
              </w:rPr>
            </w:pPr>
            <w:r>
              <w:t xml:space="preserve">       </w:t>
            </w:r>
            <w:r w:rsidRPr="00B35A8E">
              <w:rPr>
                <w:b/>
              </w:rPr>
              <w:t>WEB/ANDROID DEVELOPER INTERN</w:t>
            </w:r>
          </w:p>
          <w:p w:rsidR="00B35A8E" w:rsidRDefault="00B35A8E" w:rsidP="00B35A8E">
            <w:pPr>
              <w:pStyle w:val="ResumeText"/>
              <w:numPr>
                <w:ilvl w:val="0"/>
                <w:numId w:val="4"/>
              </w:numPr>
            </w:pPr>
            <w:r>
              <w:t>Create web projects for businesses</w:t>
            </w:r>
          </w:p>
          <w:p w:rsidR="00B35A8E" w:rsidRDefault="00B35A8E" w:rsidP="00B35A8E">
            <w:pPr>
              <w:pStyle w:val="ResumeText"/>
              <w:numPr>
                <w:ilvl w:val="0"/>
                <w:numId w:val="4"/>
              </w:numPr>
            </w:pPr>
            <w:r>
              <w:t>Use kotlin to develop android apps for businesses</w:t>
            </w:r>
          </w:p>
          <w:p w:rsidR="00B35A8E" w:rsidRDefault="00B35A8E" w:rsidP="00B35A8E">
            <w:pPr>
              <w:pStyle w:val="ResumeText"/>
              <w:numPr>
                <w:ilvl w:val="0"/>
                <w:numId w:val="4"/>
              </w:numPr>
            </w:pPr>
            <w:r>
              <w:t>Advance WordPress knowledge</w:t>
            </w:r>
          </w:p>
          <w:p w:rsidR="00B35A8E" w:rsidRDefault="00B35A8E" w:rsidP="00B35A8E">
            <w:pPr>
              <w:pStyle w:val="ResumeText"/>
              <w:numPr>
                <w:ilvl w:val="0"/>
                <w:numId w:val="4"/>
              </w:numPr>
            </w:pPr>
            <w:r>
              <w:t>Negotiation/Sales skills training</w:t>
            </w:r>
          </w:p>
          <w:p w:rsidR="003E3FD7" w:rsidRDefault="003E3FD7" w:rsidP="003E3FD7">
            <w:pPr>
              <w:pStyle w:val="ResumeText"/>
              <w:ind w:left="720"/>
            </w:pPr>
          </w:p>
          <w:p w:rsidR="003E3FD7" w:rsidRDefault="003E3FD7" w:rsidP="003E3FD7">
            <w:pPr>
              <w:pStyle w:val="ResumeText"/>
              <w:rPr>
                <w:b/>
              </w:rPr>
            </w:pPr>
            <w:r>
              <w:t xml:space="preserve">        </w:t>
            </w:r>
            <w:r w:rsidRPr="00BB5E20">
              <w:rPr>
                <w:b/>
              </w:rPr>
              <w:t>Affirmation</w:t>
            </w:r>
          </w:p>
          <w:p w:rsidR="003E3FD7" w:rsidRDefault="003E3FD7" w:rsidP="003E3FD7">
            <w:pPr>
              <w:pStyle w:val="ResumeText"/>
              <w:numPr>
                <w:ilvl w:val="0"/>
                <w:numId w:val="5"/>
              </w:numPr>
            </w:pPr>
            <w:r>
              <w:t xml:space="preserve">I am </w:t>
            </w:r>
            <w:r>
              <w:t>great</w:t>
            </w:r>
            <w:r>
              <w:t xml:space="preserve"> at developing custom web apps</w:t>
            </w:r>
          </w:p>
          <w:p w:rsidR="003E3FD7" w:rsidRDefault="003E3FD7" w:rsidP="003E3FD7">
            <w:pPr>
              <w:pStyle w:val="ResumeText"/>
              <w:numPr>
                <w:ilvl w:val="0"/>
                <w:numId w:val="5"/>
              </w:numPr>
            </w:pPr>
            <w:r>
              <w:t>I’m good at building android apps with kotlin</w:t>
            </w:r>
          </w:p>
          <w:p w:rsidR="003E3FD7" w:rsidRDefault="003E3FD7" w:rsidP="003E3FD7">
            <w:pPr>
              <w:pStyle w:val="ResumeText"/>
              <w:numPr>
                <w:ilvl w:val="0"/>
                <w:numId w:val="5"/>
              </w:numPr>
            </w:pPr>
            <w:r>
              <w:t>I’m great with using WordPress to create complex websites</w:t>
            </w:r>
          </w:p>
          <w:p w:rsidR="003E3FD7" w:rsidRDefault="003E3FD7" w:rsidP="00BE525B">
            <w:pPr>
              <w:pStyle w:val="ResumeText"/>
              <w:numPr>
                <w:ilvl w:val="0"/>
                <w:numId w:val="5"/>
              </w:numPr>
            </w:pPr>
            <w:r>
              <w:t>I’m a great negotiator/sales person</w:t>
            </w:r>
          </w:p>
          <w:p w:rsidR="003E3FD7" w:rsidRDefault="003E3FD7" w:rsidP="003E3FD7">
            <w:pPr>
              <w:pStyle w:val="ResumeText"/>
              <w:ind w:left="720"/>
            </w:pPr>
          </w:p>
          <w:p w:rsidR="003E3FD7" w:rsidRDefault="003E3FD7" w:rsidP="003E3FD7">
            <w:pPr>
              <w:pStyle w:val="ResumeText"/>
            </w:pPr>
          </w:p>
          <w:p w:rsidR="003E3FD7" w:rsidRDefault="003E3FD7" w:rsidP="003E3FD7">
            <w:pPr>
              <w:pStyle w:val="ResumeText"/>
            </w:pPr>
          </w:p>
          <w:p w:rsidR="003804C2" w:rsidRDefault="003804C2" w:rsidP="003E3FD7">
            <w:pPr>
              <w:pStyle w:val="ResumeText"/>
            </w:pPr>
          </w:p>
          <w:p w:rsidR="003804C2" w:rsidRDefault="003804C2" w:rsidP="003E3FD7">
            <w:pPr>
              <w:pStyle w:val="ResumeText"/>
            </w:pPr>
          </w:p>
          <w:p w:rsidR="003E3FD7" w:rsidRDefault="003E3FD7" w:rsidP="003E3FD7">
            <w:pPr>
              <w:pStyle w:val="ResumeText"/>
              <w:jc w:val="right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Pr="00BB5E20">
              <w:rPr>
                <w:b/>
              </w:rPr>
              <w:t xml:space="preserve"> MONTH</w:t>
            </w:r>
          </w:p>
          <w:p w:rsidR="003E3FD7" w:rsidRDefault="003E3FD7" w:rsidP="003E3FD7">
            <w:pPr>
              <w:pStyle w:val="ResumeText"/>
              <w:rPr>
                <w:b/>
              </w:rPr>
            </w:pPr>
            <w:r>
              <w:t xml:space="preserve">       </w:t>
            </w:r>
            <w:r>
              <w:rPr>
                <w:b/>
              </w:rPr>
              <w:t xml:space="preserve">WEB/ANDROID DEVELOPER </w:t>
            </w:r>
          </w:p>
          <w:p w:rsidR="003E3FD7" w:rsidRDefault="003E3FD7" w:rsidP="003E3FD7">
            <w:pPr>
              <w:pStyle w:val="ResumeText"/>
              <w:numPr>
                <w:ilvl w:val="0"/>
                <w:numId w:val="6"/>
              </w:numPr>
            </w:pPr>
            <w:r>
              <w:t>Finish final year project</w:t>
            </w:r>
          </w:p>
          <w:p w:rsidR="003E3FD7" w:rsidRDefault="003E3FD7" w:rsidP="003E3FD7">
            <w:pPr>
              <w:pStyle w:val="ResumeText"/>
              <w:numPr>
                <w:ilvl w:val="0"/>
                <w:numId w:val="6"/>
              </w:numPr>
            </w:pPr>
            <w:r>
              <w:t>Build 1 successful website or app</w:t>
            </w:r>
          </w:p>
          <w:p w:rsidR="003E3FD7" w:rsidRDefault="003E3FD7" w:rsidP="003E3FD7">
            <w:pPr>
              <w:pStyle w:val="ResumeText"/>
              <w:numPr>
                <w:ilvl w:val="0"/>
                <w:numId w:val="6"/>
              </w:numPr>
            </w:pPr>
            <w:r>
              <w:t>Project management skills training</w:t>
            </w:r>
          </w:p>
          <w:p w:rsidR="003E3FD7" w:rsidRDefault="003E3FD7" w:rsidP="003E3FD7">
            <w:pPr>
              <w:pStyle w:val="ResumeText"/>
              <w:numPr>
                <w:ilvl w:val="0"/>
                <w:numId w:val="6"/>
              </w:numPr>
            </w:pPr>
            <w:r>
              <w:t>Learn at least one technology</w:t>
            </w:r>
          </w:p>
          <w:p w:rsidR="003E3FD7" w:rsidRDefault="003E3FD7" w:rsidP="003E3FD7">
            <w:pPr>
              <w:pStyle w:val="ResumeText"/>
              <w:ind w:left="720"/>
            </w:pPr>
          </w:p>
          <w:p w:rsidR="003E3FD7" w:rsidRDefault="003E3FD7" w:rsidP="003E3FD7">
            <w:pPr>
              <w:pStyle w:val="ResumeText"/>
              <w:rPr>
                <w:b/>
              </w:rPr>
            </w:pPr>
            <w:r>
              <w:t xml:space="preserve">        </w:t>
            </w:r>
            <w:r w:rsidRPr="00BB5E20">
              <w:rPr>
                <w:b/>
              </w:rPr>
              <w:t>Affirmation</w:t>
            </w:r>
          </w:p>
          <w:p w:rsidR="003E3FD7" w:rsidRDefault="00FE3030" w:rsidP="003E3FD7">
            <w:pPr>
              <w:pStyle w:val="ResumeText"/>
              <w:numPr>
                <w:ilvl w:val="0"/>
                <w:numId w:val="7"/>
              </w:numPr>
            </w:pPr>
            <w:r>
              <w:t>I’</w:t>
            </w:r>
            <w:r w:rsidR="003E3FD7">
              <w:t xml:space="preserve">m </w:t>
            </w:r>
            <w:r>
              <w:t>co-founder of a successful website/app</w:t>
            </w:r>
          </w:p>
          <w:p w:rsidR="003E3FD7" w:rsidRDefault="00FE3030" w:rsidP="003E3FD7">
            <w:pPr>
              <w:pStyle w:val="ResumeText"/>
              <w:numPr>
                <w:ilvl w:val="0"/>
                <w:numId w:val="7"/>
              </w:numPr>
            </w:pPr>
            <w:r>
              <w:t xml:space="preserve">I have successfully finished my final year project </w:t>
            </w:r>
          </w:p>
          <w:p w:rsidR="00BB5E20" w:rsidRDefault="00FE3030" w:rsidP="00FE6B38">
            <w:pPr>
              <w:pStyle w:val="ResumeText"/>
              <w:numPr>
                <w:ilvl w:val="0"/>
                <w:numId w:val="7"/>
              </w:numPr>
            </w:pPr>
            <w:r>
              <w:t>I can manage projects like a pro</w:t>
            </w:r>
          </w:p>
        </w:tc>
      </w:tr>
      <w:tr w:rsidR="00F03B56" w:rsidTr="00F03B56">
        <w:tc>
          <w:tcPr>
            <w:tcW w:w="1683" w:type="dxa"/>
          </w:tcPr>
          <w:p w:rsidR="000C44BE" w:rsidRDefault="00F03B56" w:rsidP="00F03B56">
            <w:pPr>
              <w:pStyle w:val="Heading1"/>
            </w:pPr>
            <w:r>
              <w:lastRenderedPageBreak/>
              <w:t xml:space="preserve">year </w:t>
            </w:r>
            <w:r>
              <w:t>2</w:t>
            </w:r>
          </w:p>
          <w:p w:rsidR="000C44BE" w:rsidRPr="000C44BE" w:rsidRDefault="000C44BE" w:rsidP="000C44BE"/>
          <w:p w:rsidR="000C44BE" w:rsidRPr="000C44BE" w:rsidRDefault="000C44BE" w:rsidP="000C44BE"/>
          <w:p w:rsidR="000C44BE" w:rsidRPr="000C44BE" w:rsidRDefault="000C44BE" w:rsidP="000C44BE"/>
          <w:p w:rsidR="000C44BE" w:rsidRPr="000C44BE" w:rsidRDefault="000C44BE" w:rsidP="000C44BE"/>
          <w:p w:rsidR="000C44BE" w:rsidRPr="000C44BE" w:rsidRDefault="000C44BE" w:rsidP="000C44BE"/>
          <w:p w:rsidR="000C44BE" w:rsidRPr="000C44BE" w:rsidRDefault="000C44BE" w:rsidP="000C44BE"/>
          <w:p w:rsidR="000C44BE" w:rsidRPr="000C44BE" w:rsidRDefault="000C44BE" w:rsidP="000C44BE"/>
          <w:p w:rsidR="000C44BE" w:rsidRPr="000C44BE" w:rsidRDefault="000C44BE" w:rsidP="000C44BE"/>
          <w:p w:rsidR="000C44BE" w:rsidRPr="000C44BE" w:rsidRDefault="000C44BE" w:rsidP="000C44BE"/>
          <w:p w:rsidR="000C44BE" w:rsidRPr="000C44BE" w:rsidRDefault="000C44BE" w:rsidP="000C44BE"/>
          <w:p w:rsidR="000C44BE" w:rsidRPr="000C44BE" w:rsidRDefault="000C44BE" w:rsidP="000C44BE"/>
          <w:p w:rsidR="000C44BE" w:rsidRPr="000C44BE" w:rsidRDefault="000C44BE" w:rsidP="000C44BE"/>
          <w:p w:rsidR="000C44BE" w:rsidRPr="000C44BE" w:rsidRDefault="000C44BE" w:rsidP="000C44BE"/>
          <w:p w:rsidR="000C44BE" w:rsidRPr="000C44BE" w:rsidRDefault="000C44BE" w:rsidP="000C44BE"/>
          <w:p w:rsidR="000C44BE" w:rsidRPr="000C44BE" w:rsidRDefault="000C44BE" w:rsidP="000C44BE"/>
          <w:p w:rsidR="000C44BE" w:rsidRPr="000C44BE" w:rsidRDefault="000C44BE" w:rsidP="000C44BE"/>
          <w:p w:rsidR="00F03B56" w:rsidRPr="000C44BE" w:rsidRDefault="00F03B56" w:rsidP="000C44BE"/>
        </w:tc>
        <w:tc>
          <w:tcPr>
            <w:tcW w:w="472" w:type="dxa"/>
          </w:tcPr>
          <w:p w:rsidR="00F03B56" w:rsidRDefault="00F03B56" w:rsidP="00F03B56"/>
        </w:tc>
        <w:tc>
          <w:tcPr>
            <w:tcW w:w="7830" w:type="dxa"/>
          </w:tcPr>
          <w:p w:rsidR="00F03B56" w:rsidRDefault="00F03B56" w:rsidP="00F03B56">
            <w:pPr>
              <w:pStyle w:val="ResumeText"/>
              <w:jc w:val="right"/>
              <w:rPr>
                <w:b/>
              </w:rPr>
            </w:pPr>
            <w:r>
              <w:t xml:space="preserve">                       </w:t>
            </w:r>
            <w:r w:rsidR="009A6D31">
              <w:rPr>
                <w:b/>
              </w:rPr>
              <w:t>4</w:t>
            </w:r>
            <w:r w:rsidRPr="00BB5E20">
              <w:rPr>
                <w:b/>
              </w:rPr>
              <w:t xml:space="preserve"> MONTH</w:t>
            </w:r>
          </w:p>
          <w:p w:rsidR="00F03B56" w:rsidRPr="00BB5E20" w:rsidRDefault="00F03B56" w:rsidP="00F03B56">
            <w:pPr>
              <w:pStyle w:val="ResumeText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6E5443">
              <w:rPr>
                <w:b/>
              </w:rPr>
              <w:t>FREELANCE WEB/ANDRIOD DEVELOPER</w:t>
            </w:r>
          </w:p>
          <w:p w:rsidR="00F03B56" w:rsidRDefault="00F03B56" w:rsidP="006E5443">
            <w:pPr>
              <w:pStyle w:val="ResumeText"/>
              <w:numPr>
                <w:ilvl w:val="0"/>
                <w:numId w:val="8"/>
              </w:numPr>
            </w:pPr>
            <w:r>
              <w:t xml:space="preserve">Create </w:t>
            </w:r>
            <w:r w:rsidR="001C2308">
              <w:t>2 web/android apps for final years</w:t>
            </w:r>
          </w:p>
          <w:p w:rsidR="00F03B56" w:rsidRDefault="001C2308" w:rsidP="006E5443">
            <w:pPr>
              <w:pStyle w:val="ResumeText"/>
              <w:numPr>
                <w:ilvl w:val="0"/>
                <w:numId w:val="8"/>
              </w:numPr>
            </w:pPr>
            <w:r>
              <w:t xml:space="preserve">Work on </w:t>
            </w:r>
            <w:r w:rsidR="006E5443">
              <w:t>contracts [</w:t>
            </w:r>
            <w:r>
              <w:t>web, android]</w:t>
            </w:r>
          </w:p>
          <w:p w:rsidR="00F03B56" w:rsidRDefault="006E5443" w:rsidP="006E5443">
            <w:pPr>
              <w:pStyle w:val="ResumeText"/>
              <w:numPr>
                <w:ilvl w:val="0"/>
                <w:numId w:val="8"/>
              </w:numPr>
            </w:pPr>
            <w:r>
              <w:t>Investment, Digital marketing, Financial management skills training</w:t>
            </w:r>
          </w:p>
          <w:p w:rsidR="00F03B56" w:rsidRDefault="006E5443" w:rsidP="006E5443">
            <w:pPr>
              <w:pStyle w:val="ResumeText"/>
              <w:numPr>
                <w:ilvl w:val="0"/>
                <w:numId w:val="8"/>
              </w:numPr>
            </w:pPr>
            <w:r>
              <w:t>Learn at least one technology</w:t>
            </w:r>
          </w:p>
          <w:p w:rsidR="00F03B56" w:rsidRDefault="00F03B56" w:rsidP="00F03B56">
            <w:pPr>
              <w:pStyle w:val="ResumeText"/>
              <w:ind w:left="720"/>
            </w:pPr>
          </w:p>
          <w:p w:rsidR="00F03B56" w:rsidRDefault="00F03B56" w:rsidP="00F03B56">
            <w:pPr>
              <w:pStyle w:val="ResumeText"/>
              <w:rPr>
                <w:b/>
              </w:rPr>
            </w:pPr>
            <w:r>
              <w:t xml:space="preserve">        </w:t>
            </w:r>
            <w:r w:rsidRPr="00BB5E20">
              <w:rPr>
                <w:b/>
              </w:rPr>
              <w:t>Affirmation</w:t>
            </w:r>
          </w:p>
          <w:p w:rsidR="00F03B56" w:rsidRDefault="006E5443" w:rsidP="006E5443">
            <w:pPr>
              <w:pStyle w:val="ResumeText"/>
              <w:numPr>
                <w:ilvl w:val="0"/>
                <w:numId w:val="9"/>
              </w:numPr>
            </w:pPr>
            <w:r>
              <w:t>I can develop custom web/android apps like a superhero</w:t>
            </w:r>
          </w:p>
          <w:p w:rsidR="00F03B56" w:rsidRDefault="006E5443" w:rsidP="006E5443">
            <w:pPr>
              <w:pStyle w:val="ResumeText"/>
              <w:numPr>
                <w:ilvl w:val="0"/>
                <w:numId w:val="9"/>
              </w:numPr>
            </w:pPr>
            <w:r>
              <w:t>I’m paid to write software like a real professional</w:t>
            </w:r>
          </w:p>
          <w:p w:rsidR="00F03B56" w:rsidRDefault="006E5443" w:rsidP="006E5443">
            <w:pPr>
              <w:pStyle w:val="ResumeText"/>
              <w:numPr>
                <w:ilvl w:val="0"/>
                <w:numId w:val="9"/>
              </w:numPr>
            </w:pPr>
            <w:r>
              <w:t xml:space="preserve">I have invaluable knowledge in investing, digital marketing and financial management </w:t>
            </w:r>
          </w:p>
          <w:p w:rsidR="00F03B56" w:rsidRDefault="00F03B56" w:rsidP="00F03B56">
            <w:pPr>
              <w:pStyle w:val="ResumeText"/>
            </w:pPr>
          </w:p>
          <w:p w:rsidR="00F03B56" w:rsidRDefault="006E5443" w:rsidP="00F03B56">
            <w:pPr>
              <w:pStyle w:val="ResumeText"/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="00F03B56" w:rsidRPr="00BB5E20">
              <w:rPr>
                <w:b/>
              </w:rPr>
              <w:t xml:space="preserve"> MONTH</w:t>
            </w:r>
          </w:p>
          <w:p w:rsidR="00F03B56" w:rsidRDefault="00F03B56" w:rsidP="00F03B56">
            <w:pPr>
              <w:pStyle w:val="ResumeText"/>
              <w:rPr>
                <w:b/>
              </w:rPr>
            </w:pPr>
            <w:r>
              <w:t xml:space="preserve">       </w:t>
            </w:r>
            <w:r w:rsidRPr="00B35A8E">
              <w:rPr>
                <w:b/>
              </w:rPr>
              <w:t>WEB/ANDROID DEVELOPER INTERN</w:t>
            </w:r>
          </w:p>
          <w:p w:rsidR="00F03B56" w:rsidRDefault="00646469" w:rsidP="000C44BE">
            <w:pPr>
              <w:pStyle w:val="ResumeText"/>
              <w:numPr>
                <w:ilvl w:val="0"/>
                <w:numId w:val="10"/>
              </w:numPr>
            </w:pPr>
            <w:r>
              <w:t>Develop complex custom android/web apps for businesses</w:t>
            </w:r>
          </w:p>
          <w:p w:rsidR="00F03B56" w:rsidRDefault="00646469" w:rsidP="000C44BE">
            <w:pPr>
              <w:pStyle w:val="ResumeText"/>
              <w:numPr>
                <w:ilvl w:val="0"/>
                <w:numId w:val="10"/>
              </w:numPr>
            </w:pPr>
            <w:r>
              <w:t>Learn</w:t>
            </w:r>
            <w:r w:rsidR="000C44BE">
              <w:t xml:space="preserve"> Python/framework/technology</w:t>
            </w:r>
          </w:p>
          <w:p w:rsidR="00F03B56" w:rsidRDefault="000C44BE" w:rsidP="000C44BE">
            <w:pPr>
              <w:pStyle w:val="ResumeText"/>
              <w:numPr>
                <w:ilvl w:val="0"/>
                <w:numId w:val="10"/>
              </w:numPr>
            </w:pPr>
            <w:r>
              <w:t>Learn the nuts and bolts of software companies, how they operate, create revenue</w:t>
            </w:r>
          </w:p>
          <w:p w:rsidR="00F03B56" w:rsidRDefault="00F03B56" w:rsidP="00F03B56">
            <w:pPr>
              <w:pStyle w:val="ResumeText"/>
              <w:ind w:left="720"/>
            </w:pPr>
          </w:p>
          <w:p w:rsidR="00F03B56" w:rsidRDefault="00F03B56" w:rsidP="00F03B56">
            <w:pPr>
              <w:pStyle w:val="ResumeText"/>
              <w:rPr>
                <w:b/>
              </w:rPr>
            </w:pPr>
            <w:r>
              <w:t xml:space="preserve">        </w:t>
            </w:r>
            <w:r w:rsidRPr="00BB5E20">
              <w:rPr>
                <w:b/>
              </w:rPr>
              <w:t>Affirmation</w:t>
            </w:r>
          </w:p>
          <w:p w:rsidR="00F03B56" w:rsidRDefault="000C44BE" w:rsidP="000C44BE">
            <w:pPr>
              <w:pStyle w:val="ResumeText"/>
              <w:numPr>
                <w:ilvl w:val="0"/>
                <w:numId w:val="11"/>
              </w:numPr>
            </w:pPr>
            <w:r>
              <w:t>I can develop web/android apps like a superhero</w:t>
            </w:r>
          </w:p>
          <w:p w:rsidR="00F03B56" w:rsidRDefault="000C44BE" w:rsidP="000C44BE">
            <w:pPr>
              <w:pStyle w:val="ResumeText"/>
              <w:numPr>
                <w:ilvl w:val="0"/>
                <w:numId w:val="11"/>
              </w:numPr>
            </w:pPr>
            <w:r>
              <w:t>I have a great portfolio of apps I have worked on</w:t>
            </w:r>
          </w:p>
          <w:p w:rsidR="00F03B56" w:rsidRDefault="00F03B56" w:rsidP="000C44BE">
            <w:pPr>
              <w:pStyle w:val="ResumeText"/>
              <w:numPr>
                <w:ilvl w:val="0"/>
                <w:numId w:val="11"/>
              </w:numPr>
            </w:pPr>
            <w:r>
              <w:t>I</w:t>
            </w:r>
            <w:r w:rsidR="000C44BE">
              <w:t>’m great with solving problems through software</w:t>
            </w:r>
          </w:p>
          <w:p w:rsidR="00F03B56" w:rsidRDefault="00F03B56" w:rsidP="000C44BE">
            <w:pPr>
              <w:pStyle w:val="ResumeText"/>
              <w:numPr>
                <w:ilvl w:val="0"/>
                <w:numId w:val="11"/>
              </w:numPr>
            </w:pPr>
            <w:r>
              <w:t>I</w:t>
            </w:r>
            <w:r w:rsidR="000C44BE">
              <w:t xml:space="preserve"> have great business skills </w:t>
            </w:r>
          </w:p>
          <w:p w:rsidR="000C44BE" w:rsidRDefault="000C44BE" w:rsidP="000C44BE">
            <w:pPr>
              <w:pStyle w:val="ResumeText"/>
            </w:pPr>
          </w:p>
          <w:p w:rsidR="000C44BE" w:rsidRDefault="000C44BE" w:rsidP="000C44BE">
            <w:pPr>
              <w:pStyle w:val="ResumeText"/>
            </w:pPr>
          </w:p>
        </w:tc>
      </w:tr>
      <w:tr w:rsidR="00D637B2" w:rsidTr="003804C2">
        <w:trPr>
          <w:trHeight w:val="6686"/>
        </w:trPr>
        <w:tc>
          <w:tcPr>
            <w:tcW w:w="1683" w:type="dxa"/>
          </w:tcPr>
          <w:p w:rsidR="00D637B2" w:rsidRDefault="00D637B2" w:rsidP="00D637B2">
            <w:pPr>
              <w:pStyle w:val="Heading1"/>
            </w:pPr>
            <w:bookmarkStart w:id="0" w:name="_GoBack" w:colFirst="0" w:colLast="2"/>
            <w:r>
              <w:lastRenderedPageBreak/>
              <w:t>meltwater</w:t>
            </w:r>
          </w:p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</w:tc>
        <w:tc>
          <w:tcPr>
            <w:tcW w:w="472" w:type="dxa"/>
          </w:tcPr>
          <w:p w:rsidR="00D637B2" w:rsidRDefault="00D637B2" w:rsidP="00D637B2"/>
        </w:tc>
        <w:tc>
          <w:tcPr>
            <w:tcW w:w="7830" w:type="dxa"/>
          </w:tcPr>
          <w:p w:rsidR="00D637B2" w:rsidRDefault="00D637B2" w:rsidP="00D637B2">
            <w:pPr>
              <w:pStyle w:val="ResumeText"/>
              <w:jc w:val="right"/>
              <w:rPr>
                <w:b/>
              </w:rPr>
            </w:pPr>
            <w:r>
              <w:t xml:space="preserve">                       </w:t>
            </w:r>
            <w:r>
              <w:rPr>
                <w:b/>
              </w:rPr>
              <w:t>12 MONTH</w:t>
            </w:r>
          </w:p>
          <w:p w:rsidR="00D637B2" w:rsidRPr="00BB5E20" w:rsidRDefault="00D637B2" w:rsidP="00D637B2">
            <w:pPr>
              <w:pStyle w:val="ResumeText"/>
              <w:rPr>
                <w:b/>
              </w:rPr>
            </w:pPr>
            <w:r>
              <w:rPr>
                <w:b/>
              </w:rPr>
              <w:t xml:space="preserve">        </w:t>
            </w:r>
            <w:r>
              <w:rPr>
                <w:b/>
              </w:rPr>
              <w:t>ENTREPRENEUR/SOFTWARE ENGINEER</w:t>
            </w:r>
          </w:p>
          <w:p w:rsidR="00D637B2" w:rsidRDefault="00D637B2" w:rsidP="00D637B2">
            <w:pPr>
              <w:pStyle w:val="ResumeText"/>
              <w:numPr>
                <w:ilvl w:val="0"/>
                <w:numId w:val="12"/>
              </w:numPr>
            </w:pPr>
            <w:r>
              <w:t>Learn all about businesses, software, entrepreneurship</w:t>
            </w:r>
            <w:r w:rsidR="00874B18">
              <w:t xml:space="preserve"> at meltwater</w:t>
            </w:r>
          </w:p>
          <w:p w:rsidR="00D637B2" w:rsidRDefault="00D637B2" w:rsidP="00D637B2">
            <w:pPr>
              <w:pStyle w:val="ResumeText"/>
              <w:numPr>
                <w:ilvl w:val="0"/>
                <w:numId w:val="12"/>
              </w:numPr>
            </w:pPr>
            <w:r>
              <w:t>Co-found 2 successful sites/apps</w:t>
            </w:r>
          </w:p>
          <w:p w:rsidR="00D637B2" w:rsidRDefault="00874B18" w:rsidP="00D637B2">
            <w:pPr>
              <w:pStyle w:val="ResumeText"/>
              <w:numPr>
                <w:ilvl w:val="0"/>
                <w:numId w:val="12"/>
              </w:numPr>
            </w:pPr>
            <w:r>
              <w:t>Work on complex systems for huge companies</w:t>
            </w:r>
          </w:p>
          <w:p w:rsidR="00D637B2" w:rsidRDefault="00874B18" w:rsidP="00874B18">
            <w:pPr>
              <w:pStyle w:val="ResumeText"/>
              <w:numPr>
                <w:ilvl w:val="0"/>
                <w:numId w:val="12"/>
              </w:numPr>
            </w:pPr>
            <w:r>
              <w:t>Learn some technologies</w:t>
            </w:r>
          </w:p>
          <w:p w:rsidR="00D637B2" w:rsidRDefault="00D637B2" w:rsidP="00D637B2">
            <w:pPr>
              <w:pStyle w:val="ResumeText"/>
              <w:ind w:left="720"/>
            </w:pPr>
          </w:p>
          <w:p w:rsidR="00D637B2" w:rsidRDefault="00D637B2" w:rsidP="00D637B2">
            <w:pPr>
              <w:pStyle w:val="ResumeText"/>
              <w:rPr>
                <w:b/>
              </w:rPr>
            </w:pPr>
            <w:r>
              <w:t xml:space="preserve">        </w:t>
            </w:r>
            <w:r w:rsidRPr="00BB5E20">
              <w:rPr>
                <w:b/>
              </w:rPr>
              <w:t>Affirmation</w:t>
            </w:r>
          </w:p>
          <w:p w:rsidR="00D637B2" w:rsidRPr="0009389E" w:rsidRDefault="00874B18" w:rsidP="00874B18">
            <w:pPr>
              <w:pStyle w:val="ResumeText"/>
              <w:numPr>
                <w:ilvl w:val="0"/>
                <w:numId w:val="13"/>
              </w:numPr>
            </w:pPr>
            <w:r>
              <w:t>I am a genius in software and business</w:t>
            </w:r>
          </w:p>
        </w:tc>
      </w:tr>
      <w:bookmarkEnd w:id="0"/>
      <w:tr w:rsidR="00D637B2" w:rsidTr="00F03B56">
        <w:tc>
          <w:tcPr>
            <w:tcW w:w="1683" w:type="dxa"/>
          </w:tcPr>
          <w:p w:rsidR="00D637B2" w:rsidRDefault="00D637B2" w:rsidP="00D637B2">
            <w:pPr>
              <w:pStyle w:val="Heading1"/>
            </w:pPr>
            <w:r>
              <w:t>national service</w:t>
            </w:r>
          </w:p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  <w:p w:rsidR="00D637B2" w:rsidRPr="000C44BE" w:rsidRDefault="00D637B2" w:rsidP="00D637B2"/>
        </w:tc>
        <w:tc>
          <w:tcPr>
            <w:tcW w:w="472" w:type="dxa"/>
          </w:tcPr>
          <w:p w:rsidR="00D637B2" w:rsidRDefault="00D637B2" w:rsidP="00D637B2"/>
        </w:tc>
        <w:tc>
          <w:tcPr>
            <w:tcW w:w="7830" w:type="dxa"/>
          </w:tcPr>
          <w:p w:rsidR="00D637B2" w:rsidRDefault="00D637B2" w:rsidP="00D637B2">
            <w:pPr>
              <w:pStyle w:val="ResumeText"/>
              <w:jc w:val="right"/>
              <w:rPr>
                <w:b/>
              </w:rPr>
            </w:pPr>
            <w:r>
              <w:t xml:space="preserve">                       </w:t>
            </w:r>
            <w:r>
              <w:rPr>
                <w:b/>
              </w:rPr>
              <w:t>12 MONTH</w:t>
            </w:r>
          </w:p>
          <w:p w:rsidR="00D637B2" w:rsidRPr="00BB5E20" w:rsidRDefault="00D637B2" w:rsidP="00D637B2">
            <w:pPr>
              <w:pStyle w:val="ResumeText"/>
              <w:rPr>
                <w:b/>
              </w:rPr>
            </w:pPr>
            <w:r>
              <w:rPr>
                <w:b/>
              </w:rPr>
              <w:t xml:space="preserve">        PROFESSIONAL WEB/ANDROID DEVELOPER</w:t>
            </w:r>
          </w:p>
          <w:p w:rsidR="00D637B2" w:rsidRDefault="00D637B2" w:rsidP="00D637B2">
            <w:pPr>
              <w:pStyle w:val="ResumeText"/>
              <w:numPr>
                <w:ilvl w:val="0"/>
                <w:numId w:val="12"/>
              </w:numPr>
            </w:pPr>
            <w:r>
              <w:t>Develop complex software</w:t>
            </w:r>
          </w:p>
          <w:p w:rsidR="00D637B2" w:rsidRDefault="00D637B2" w:rsidP="00D637B2">
            <w:pPr>
              <w:pStyle w:val="ResumeText"/>
              <w:numPr>
                <w:ilvl w:val="0"/>
                <w:numId w:val="12"/>
              </w:numPr>
            </w:pPr>
            <w:r>
              <w:t>Learn software industry-wide good practices</w:t>
            </w:r>
          </w:p>
          <w:p w:rsidR="00D637B2" w:rsidRDefault="00D637B2" w:rsidP="00D637B2">
            <w:pPr>
              <w:pStyle w:val="ResumeText"/>
              <w:numPr>
                <w:ilvl w:val="0"/>
                <w:numId w:val="12"/>
              </w:numPr>
            </w:pPr>
            <w:r>
              <w:t>Develop successful site/app</w:t>
            </w:r>
          </w:p>
          <w:p w:rsidR="00D637B2" w:rsidRDefault="00D637B2" w:rsidP="00D637B2">
            <w:pPr>
              <w:pStyle w:val="ResumeText"/>
              <w:numPr>
                <w:ilvl w:val="0"/>
                <w:numId w:val="12"/>
              </w:numPr>
            </w:pPr>
            <w:r>
              <w:t>Learn at least one technology</w:t>
            </w:r>
          </w:p>
          <w:p w:rsidR="00D637B2" w:rsidRDefault="00D637B2" w:rsidP="00D637B2">
            <w:pPr>
              <w:pStyle w:val="ResumeText"/>
              <w:numPr>
                <w:ilvl w:val="0"/>
                <w:numId w:val="12"/>
              </w:numPr>
            </w:pPr>
            <w:r>
              <w:t>Learn more on investments/ financial management</w:t>
            </w:r>
          </w:p>
          <w:p w:rsidR="00D637B2" w:rsidRDefault="00D637B2" w:rsidP="00D637B2">
            <w:pPr>
              <w:pStyle w:val="ResumeText"/>
              <w:ind w:left="720"/>
            </w:pPr>
          </w:p>
          <w:p w:rsidR="00D637B2" w:rsidRDefault="00D637B2" w:rsidP="00D637B2">
            <w:pPr>
              <w:pStyle w:val="ResumeText"/>
              <w:rPr>
                <w:b/>
              </w:rPr>
            </w:pPr>
            <w:r>
              <w:t xml:space="preserve">        </w:t>
            </w:r>
            <w:r w:rsidRPr="00BB5E20">
              <w:rPr>
                <w:b/>
              </w:rPr>
              <w:t>Affirmation</w:t>
            </w:r>
          </w:p>
          <w:p w:rsidR="00D637B2" w:rsidRDefault="00D637B2" w:rsidP="00D637B2">
            <w:pPr>
              <w:pStyle w:val="ResumeText"/>
              <w:numPr>
                <w:ilvl w:val="0"/>
                <w:numId w:val="13"/>
              </w:numPr>
            </w:pPr>
            <w:r>
              <w:t xml:space="preserve">I’m an experienced web/android developer who’s worked on several complex systems </w:t>
            </w:r>
          </w:p>
          <w:p w:rsidR="00D637B2" w:rsidRDefault="00D637B2" w:rsidP="00D637B2">
            <w:pPr>
              <w:pStyle w:val="ResumeText"/>
              <w:numPr>
                <w:ilvl w:val="0"/>
                <w:numId w:val="13"/>
              </w:numPr>
            </w:pPr>
            <w:r>
              <w:t>I profoundly understand how business and software tick</w:t>
            </w:r>
          </w:p>
          <w:p w:rsidR="00D637B2" w:rsidRDefault="00D637B2" w:rsidP="00D637B2">
            <w:pPr>
              <w:pStyle w:val="ResumeText"/>
              <w:numPr>
                <w:ilvl w:val="0"/>
                <w:numId w:val="13"/>
              </w:numPr>
            </w:pPr>
            <w:r>
              <w:t>I am an investment/finance guru</w:t>
            </w:r>
          </w:p>
          <w:p w:rsidR="00D637B2" w:rsidRPr="0009389E" w:rsidRDefault="00D637B2" w:rsidP="00D637B2"/>
        </w:tc>
      </w:tr>
      <w:tr w:rsidR="00874B18" w:rsidTr="00F03B56">
        <w:tc>
          <w:tcPr>
            <w:tcW w:w="1683" w:type="dxa"/>
          </w:tcPr>
          <w:p w:rsidR="00874B18" w:rsidRDefault="007F72B1" w:rsidP="00874B18">
            <w:pPr>
              <w:pStyle w:val="Heading1"/>
            </w:pPr>
            <w:r>
              <w:lastRenderedPageBreak/>
              <w:t>professional software engineer</w:t>
            </w:r>
          </w:p>
          <w:p w:rsidR="00874B18" w:rsidRPr="000C44BE" w:rsidRDefault="00874B18" w:rsidP="00874B18"/>
          <w:p w:rsidR="00874B18" w:rsidRPr="000C44BE" w:rsidRDefault="00874B18" w:rsidP="00874B18"/>
          <w:p w:rsidR="00874B18" w:rsidRPr="000C44BE" w:rsidRDefault="00874B18" w:rsidP="00874B18"/>
          <w:p w:rsidR="00874B18" w:rsidRPr="000C44BE" w:rsidRDefault="00874B18" w:rsidP="00874B18"/>
          <w:p w:rsidR="00874B18" w:rsidRPr="000C44BE" w:rsidRDefault="00874B18" w:rsidP="00874B18"/>
          <w:p w:rsidR="00874B18" w:rsidRPr="000C44BE" w:rsidRDefault="00874B18" w:rsidP="00874B18"/>
          <w:p w:rsidR="00874B18" w:rsidRPr="000C44BE" w:rsidRDefault="00874B18" w:rsidP="00874B18"/>
          <w:p w:rsidR="00874B18" w:rsidRPr="000C44BE" w:rsidRDefault="00874B18" w:rsidP="00874B18"/>
          <w:p w:rsidR="00874B18" w:rsidRPr="000C44BE" w:rsidRDefault="00874B18" w:rsidP="00874B18"/>
          <w:p w:rsidR="00874B18" w:rsidRPr="000C44BE" w:rsidRDefault="00874B18" w:rsidP="00874B18"/>
          <w:p w:rsidR="00874B18" w:rsidRPr="000C44BE" w:rsidRDefault="00874B18" w:rsidP="00874B18"/>
          <w:p w:rsidR="00874B18" w:rsidRPr="000C44BE" w:rsidRDefault="00874B18" w:rsidP="00874B18"/>
          <w:p w:rsidR="00874B18" w:rsidRPr="000C44BE" w:rsidRDefault="00874B18" w:rsidP="00874B18"/>
          <w:p w:rsidR="00874B18" w:rsidRPr="000C44BE" w:rsidRDefault="00874B18" w:rsidP="00874B18"/>
          <w:p w:rsidR="00874B18" w:rsidRPr="000C44BE" w:rsidRDefault="00874B18" w:rsidP="00874B18"/>
          <w:p w:rsidR="00874B18" w:rsidRPr="000C44BE" w:rsidRDefault="00874B18" w:rsidP="00874B18"/>
          <w:p w:rsidR="00874B18" w:rsidRDefault="00874B18" w:rsidP="00874B18"/>
          <w:p w:rsidR="00124356" w:rsidRDefault="00124356" w:rsidP="00874B18"/>
          <w:p w:rsidR="00124356" w:rsidRPr="000C44BE" w:rsidRDefault="00124356" w:rsidP="00874B18"/>
        </w:tc>
        <w:tc>
          <w:tcPr>
            <w:tcW w:w="472" w:type="dxa"/>
          </w:tcPr>
          <w:p w:rsidR="00874B18" w:rsidRDefault="00874B18" w:rsidP="00874B18"/>
        </w:tc>
        <w:tc>
          <w:tcPr>
            <w:tcW w:w="7830" w:type="dxa"/>
          </w:tcPr>
          <w:p w:rsidR="00874B18" w:rsidRDefault="007F72B1" w:rsidP="00874B18">
            <w:pPr>
              <w:pStyle w:val="ResumeText"/>
              <w:jc w:val="right"/>
              <w:rPr>
                <w:b/>
              </w:rPr>
            </w:pPr>
            <w:r>
              <w:t>24-36 MONTHS</w:t>
            </w:r>
          </w:p>
          <w:p w:rsidR="00874B18" w:rsidRPr="00BB5E20" w:rsidRDefault="00874B18" w:rsidP="00874B18">
            <w:pPr>
              <w:pStyle w:val="ResumeText"/>
              <w:rPr>
                <w:b/>
              </w:rPr>
            </w:pPr>
            <w:r>
              <w:rPr>
                <w:b/>
              </w:rPr>
              <w:t xml:space="preserve">        ENTREPRENEUR/SOFTWARE ENGINEER</w:t>
            </w:r>
          </w:p>
          <w:p w:rsidR="00874B18" w:rsidRDefault="00124356" w:rsidP="00124356">
            <w:pPr>
              <w:pStyle w:val="ResumeText"/>
              <w:numPr>
                <w:ilvl w:val="0"/>
                <w:numId w:val="14"/>
              </w:numPr>
            </w:pPr>
            <w:r>
              <w:t>Work for major software companies/personal companies to gain mastery, experience and money</w:t>
            </w:r>
          </w:p>
          <w:p w:rsidR="00124356" w:rsidRDefault="00124356" w:rsidP="00124356">
            <w:pPr>
              <w:pStyle w:val="ResumeText"/>
              <w:numPr>
                <w:ilvl w:val="0"/>
                <w:numId w:val="14"/>
              </w:numPr>
            </w:pPr>
            <w:r>
              <w:t>Learn more technologies/business skills</w:t>
            </w:r>
          </w:p>
          <w:p w:rsidR="00124356" w:rsidRDefault="00124356" w:rsidP="00124356">
            <w:pPr>
              <w:pStyle w:val="ResumeText"/>
              <w:ind w:left="1080"/>
            </w:pPr>
          </w:p>
          <w:p w:rsidR="00874B18" w:rsidRDefault="00874B18" w:rsidP="00874B18">
            <w:pPr>
              <w:pStyle w:val="ResumeText"/>
              <w:rPr>
                <w:b/>
              </w:rPr>
            </w:pPr>
            <w:r>
              <w:t xml:space="preserve">        </w:t>
            </w:r>
            <w:r w:rsidRPr="00BB5E20">
              <w:rPr>
                <w:b/>
              </w:rPr>
              <w:t>Affirmation</w:t>
            </w:r>
          </w:p>
          <w:p w:rsidR="00874B18" w:rsidRPr="0009389E" w:rsidRDefault="00874B18" w:rsidP="00874B18">
            <w:pPr>
              <w:pStyle w:val="ResumeText"/>
              <w:numPr>
                <w:ilvl w:val="0"/>
                <w:numId w:val="13"/>
              </w:numPr>
            </w:pPr>
            <w:r>
              <w:t>I am a genius in software and business</w:t>
            </w:r>
          </w:p>
        </w:tc>
      </w:tr>
      <w:tr w:rsidR="00124356" w:rsidTr="00F03B56">
        <w:tc>
          <w:tcPr>
            <w:tcW w:w="1683" w:type="dxa"/>
          </w:tcPr>
          <w:p w:rsidR="00124356" w:rsidRDefault="00124356" w:rsidP="00124356">
            <w:pPr>
              <w:pStyle w:val="Heading1"/>
            </w:pPr>
            <w:r>
              <w:lastRenderedPageBreak/>
              <w:t>year 6/7 – 8/9</w:t>
            </w:r>
          </w:p>
          <w:p w:rsidR="00124356" w:rsidRPr="000C44BE" w:rsidRDefault="00124356" w:rsidP="00124356"/>
          <w:p w:rsidR="00124356" w:rsidRPr="000C44BE" w:rsidRDefault="00124356" w:rsidP="00124356"/>
          <w:p w:rsidR="00124356" w:rsidRPr="000C44BE" w:rsidRDefault="00124356" w:rsidP="00124356"/>
          <w:p w:rsidR="00124356" w:rsidRPr="000C44BE" w:rsidRDefault="00124356" w:rsidP="00124356"/>
          <w:p w:rsidR="00124356" w:rsidRPr="000C44BE" w:rsidRDefault="00124356" w:rsidP="00124356"/>
          <w:p w:rsidR="00124356" w:rsidRPr="000C44BE" w:rsidRDefault="00124356" w:rsidP="00124356"/>
          <w:p w:rsidR="00124356" w:rsidRPr="000C44BE" w:rsidRDefault="00124356" w:rsidP="00124356"/>
          <w:p w:rsidR="00124356" w:rsidRPr="000C44BE" w:rsidRDefault="00124356" w:rsidP="00124356"/>
          <w:p w:rsidR="00124356" w:rsidRPr="000C44BE" w:rsidRDefault="00124356" w:rsidP="00124356"/>
          <w:p w:rsidR="00124356" w:rsidRPr="000C44BE" w:rsidRDefault="00124356" w:rsidP="00124356"/>
          <w:p w:rsidR="00124356" w:rsidRPr="000C44BE" w:rsidRDefault="00124356" w:rsidP="00124356"/>
          <w:p w:rsidR="00124356" w:rsidRPr="000C44BE" w:rsidRDefault="00124356" w:rsidP="00124356"/>
          <w:p w:rsidR="00124356" w:rsidRPr="000C44BE" w:rsidRDefault="00124356" w:rsidP="00124356"/>
          <w:p w:rsidR="00124356" w:rsidRPr="000C44BE" w:rsidRDefault="00124356" w:rsidP="00124356"/>
          <w:p w:rsidR="00124356" w:rsidRPr="000C44BE" w:rsidRDefault="00124356" w:rsidP="00124356"/>
          <w:p w:rsidR="00124356" w:rsidRPr="000C44BE" w:rsidRDefault="00124356" w:rsidP="00124356"/>
          <w:p w:rsidR="00124356" w:rsidRPr="000C44BE" w:rsidRDefault="00124356" w:rsidP="00124356"/>
        </w:tc>
        <w:tc>
          <w:tcPr>
            <w:tcW w:w="472" w:type="dxa"/>
          </w:tcPr>
          <w:p w:rsidR="00124356" w:rsidRDefault="00124356" w:rsidP="00124356"/>
        </w:tc>
        <w:tc>
          <w:tcPr>
            <w:tcW w:w="7830" w:type="dxa"/>
          </w:tcPr>
          <w:p w:rsidR="00124356" w:rsidRDefault="00124356" w:rsidP="00124356">
            <w:pPr>
              <w:pStyle w:val="ResumeText"/>
              <w:jc w:val="right"/>
              <w:rPr>
                <w:b/>
              </w:rPr>
            </w:pPr>
          </w:p>
          <w:p w:rsidR="00124356" w:rsidRPr="00BB5E20" w:rsidRDefault="00124356" w:rsidP="00124356">
            <w:pPr>
              <w:pStyle w:val="ResumeText"/>
              <w:rPr>
                <w:b/>
              </w:rPr>
            </w:pPr>
            <w:r>
              <w:rPr>
                <w:b/>
              </w:rPr>
              <w:t xml:space="preserve">        </w:t>
            </w:r>
            <w:r>
              <w:rPr>
                <w:b/>
              </w:rPr>
              <w:t>MSC. COMPUTER SCIENCE STUDENT</w:t>
            </w:r>
          </w:p>
          <w:p w:rsidR="00124356" w:rsidRDefault="00124356" w:rsidP="007F3BAA">
            <w:pPr>
              <w:pStyle w:val="ResumeText"/>
              <w:numPr>
                <w:ilvl w:val="0"/>
                <w:numId w:val="13"/>
              </w:numPr>
            </w:pPr>
            <w:r>
              <w:t>Enroll in a graduate program in an outside university</w:t>
            </w:r>
          </w:p>
          <w:p w:rsidR="00124356" w:rsidRDefault="007F3BAA" w:rsidP="007F3BAA">
            <w:pPr>
              <w:pStyle w:val="ResumeText"/>
              <w:numPr>
                <w:ilvl w:val="0"/>
                <w:numId w:val="13"/>
              </w:numPr>
            </w:pPr>
            <w:r>
              <w:t>Work as a part time software engineer whilst studying</w:t>
            </w:r>
          </w:p>
          <w:p w:rsidR="007F3BAA" w:rsidRDefault="007F3BAA" w:rsidP="007F3BAA">
            <w:pPr>
              <w:pStyle w:val="ResumeText"/>
              <w:numPr>
                <w:ilvl w:val="0"/>
                <w:numId w:val="13"/>
              </w:numPr>
            </w:pPr>
            <w:r>
              <w:t>Work as intern in software companies during free vacations</w:t>
            </w:r>
          </w:p>
          <w:p w:rsidR="00124356" w:rsidRDefault="00124356" w:rsidP="00124356">
            <w:pPr>
              <w:pStyle w:val="ResumeText"/>
            </w:pPr>
          </w:p>
          <w:p w:rsidR="00124356" w:rsidRDefault="00124356" w:rsidP="007F3BAA">
            <w:pPr>
              <w:pStyle w:val="ResumeText"/>
              <w:ind w:left="360"/>
              <w:rPr>
                <w:b/>
              </w:rPr>
            </w:pPr>
            <w:r w:rsidRPr="00BB5E20">
              <w:rPr>
                <w:b/>
              </w:rPr>
              <w:t>Affirmation</w:t>
            </w:r>
          </w:p>
          <w:p w:rsidR="00124356" w:rsidRDefault="007F3BAA" w:rsidP="007F3BAA">
            <w:pPr>
              <w:pStyle w:val="ResumeText"/>
              <w:numPr>
                <w:ilvl w:val="0"/>
                <w:numId w:val="15"/>
              </w:numPr>
            </w:pPr>
            <w:r>
              <w:t>I have mastery in software engineering and business now, I can build anything.</w:t>
            </w:r>
          </w:p>
          <w:p w:rsidR="007F3BAA" w:rsidRDefault="007F3BAA" w:rsidP="007F3BAA">
            <w:pPr>
              <w:pStyle w:val="ResumeText"/>
              <w:numPr>
                <w:ilvl w:val="0"/>
                <w:numId w:val="15"/>
              </w:numPr>
            </w:pPr>
            <w:r>
              <w:t>I’</w:t>
            </w:r>
            <w:r w:rsidR="003804C2">
              <w:t>m very qualified to work as a software engineer in a major company in the us due to my personal talent, passion, practical experience, portfolio and education</w:t>
            </w:r>
          </w:p>
          <w:p w:rsidR="003804C2" w:rsidRDefault="003804C2" w:rsidP="003804C2">
            <w:pPr>
              <w:pStyle w:val="ResumeText"/>
            </w:pPr>
          </w:p>
          <w:p w:rsidR="003804C2" w:rsidRPr="0009389E" w:rsidRDefault="003804C2" w:rsidP="003804C2">
            <w:pPr>
              <w:pStyle w:val="ResumeText"/>
            </w:pPr>
          </w:p>
        </w:tc>
      </w:tr>
    </w:tbl>
    <w:p w:rsidR="0030324C" w:rsidRDefault="0030324C"/>
    <w:sectPr w:rsidR="0030324C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05B" w:rsidRDefault="00CE005B">
      <w:pPr>
        <w:spacing w:before="0" w:after="0" w:line="240" w:lineRule="auto"/>
      </w:pPr>
      <w:r>
        <w:separator/>
      </w:r>
    </w:p>
  </w:endnote>
  <w:endnote w:type="continuationSeparator" w:id="0">
    <w:p w:rsidR="00CE005B" w:rsidRDefault="00CE00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24C" w:rsidRDefault="00BB7B1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113A3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05B" w:rsidRDefault="00CE005B">
      <w:pPr>
        <w:spacing w:before="0" w:after="0" w:line="240" w:lineRule="auto"/>
      </w:pPr>
      <w:r>
        <w:separator/>
      </w:r>
    </w:p>
  </w:footnote>
  <w:footnote w:type="continuationSeparator" w:id="0">
    <w:p w:rsidR="00CE005B" w:rsidRDefault="00CE005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C45"/>
    <w:multiLevelType w:val="hybridMultilevel"/>
    <w:tmpl w:val="AFD031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B4311"/>
    <w:multiLevelType w:val="hybridMultilevel"/>
    <w:tmpl w:val="50F665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95C26"/>
    <w:multiLevelType w:val="hybridMultilevel"/>
    <w:tmpl w:val="BEE4B1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142F33"/>
    <w:multiLevelType w:val="hybridMultilevel"/>
    <w:tmpl w:val="F97CA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E2817"/>
    <w:multiLevelType w:val="hybridMultilevel"/>
    <w:tmpl w:val="7436D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25664"/>
    <w:multiLevelType w:val="hybridMultilevel"/>
    <w:tmpl w:val="0C4AD7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2D6047"/>
    <w:multiLevelType w:val="hybridMultilevel"/>
    <w:tmpl w:val="B0CE6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460EEF"/>
    <w:multiLevelType w:val="hybridMultilevel"/>
    <w:tmpl w:val="2A3A4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606DE"/>
    <w:multiLevelType w:val="hybridMultilevel"/>
    <w:tmpl w:val="32E00E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A729F3"/>
    <w:multiLevelType w:val="hybridMultilevel"/>
    <w:tmpl w:val="10C21E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AB3388"/>
    <w:multiLevelType w:val="hybridMultilevel"/>
    <w:tmpl w:val="3D44C1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716533"/>
    <w:multiLevelType w:val="hybridMultilevel"/>
    <w:tmpl w:val="E75E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9125B"/>
    <w:multiLevelType w:val="hybridMultilevel"/>
    <w:tmpl w:val="E75E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F1E21"/>
    <w:multiLevelType w:val="hybridMultilevel"/>
    <w:tmpl w:val="223818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D578F6"/>
    <w:multiLevelType w:val="hybridMultilevel"/>
    <w:tmpl w:val="A1DCF6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14"/>
  </w:num>
  <w:num w:numId="11">
    <w:abstractNumId w:val="1"/>
  </w:num>
  <w:num w:numId="12">
    <w:abstractNumId w:val="6"/>
  </w:num>
  <w:num w:numId="13">
    <w:abstractNumId w:val="0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20"/>
    <w:rsid w:val="0009389E"/>
    <w:rsid w:val="000C44BE"/>
    <w:rsid w:val="00124356"/>
    <w:rsid w:val="001C2308"/>
    <w:rsid w:val="0030324C"/>
    <w:rsid w:val="003804C2"/>
    <w:rsid w:val="003E3FD7"/>
    <w:rsid w:val="005113A3"/>
    <w:rsid w:val="00646469"/>
    <w:rsid w:val="006E5443"/>
    <w:rsid w:val="0077680C"/>
    <w:rsid w:val="007F3BAA"/>
    <w:rsid w:val="007F72B1"/>
    <w:rsid w:val="00853000"/>
    <w:rsid w:val="00874B18"/>
    <w:rsid w:val="009A6D31"/>
    <w:rsid w:val="00B35A8E"/>
    <w:rsid w:val="00BB5E20"/>
    <w:rsid w:val="00BB7B1E"/>
    <w:rsid w:val="00CE005B"/>
    <w:rsid w:val="00D637B2"/>
    <w:rsid w:val="00F03B56"/>
    <w:rsid w:val="00FE3030"/>
    <w:rsid w:val="00FE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CAFB5"/>
  <w15:chartTrackingRefBased/>
  <w15:docId w15:val="{EDACBFB8-9283-4997-A699-26D2B8F5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4F9571211E450DAE36E2F27EF44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31CC7-D998-487C-B7AF-CD5FA1269244}"/>
      </w:docPartPr>
      <w:docPartBody>
        <w:p w:rsidR="00BA7AFA" w:rsidRDefault="00512824">
          <w:pPr>
            <w:pStyle w:val="8D4F9571211E450DAE36E2F27EF44E08"/>
          </w:pPr>
          <w:r>
            <w:t>[Street Address]</w:t>
          </w:r>
        </w:p>
      </w:docPartBody>
    </w:docPart>
    <w:docPart>
      <w:docPartPr>
        <w:name w:val="B1A3928307044028A5BDEE74FC857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6A85C-8D38-4788-B56A-BD0CE72D1E7A}"/>
      </w:docPartPr>
      <w:docPartBody>
        <w:p w:rsidR="00BA7AFA" w:rsidRDefault="00512824">
          <w:pPr>
            <w:pStyle w:val="B1A3928307044028A5BDEE74FC8578F1"/>
          </w:pPr>
          <w:r>
            <w:t>[City, ST ZIP Code]</w:t>
          </w:r>
        </w:p>
      </w:docPartBody>
    </w:docPart>
    <w:docPart>
      <w:docPartPr>
        <w:name w:val="B2445B948BDE4225AA4BA5183E65D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4EC8D-7FD2-4FBD-8491-521848130B76}"/>
      </w:docPartPr>
      <w:docPartBody>
        <w:p w:rsidR="00BA7AFA" w:rsidRDefault="00512824">
          <w:pPr>
            <w:pStyle w:val="B2445B948BDE4225AA4BA5183E65D8D8"/>
          </w:pPr>
          <w:r>
            <w:t>[Telephone]</w:t>
          </w:r>
        </w:p>
      </w:docPartBody>
    </w:docPart>
    <w:docPart>
      <w:docPartPr>
        <w:name w:val="5513950CF8864A1295D65FB4DA51A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6FD67-21A0-4539-9096-A4E48126475F}"/>
      </w:docPartPr>
      <w:docPartBody>
        <w:p w:rsidR="00BA7AFA" w:rsidRDefault="00512824">
          <w:pPr>
            <w:pStyle w:val="5513950CF8864A1295D65FB4DA51AD38"/>
          </w:pPr>
          <w:r>
            <w:t>[Website]</w:t>
          </w:r>
        </w:p>
      </w:docPartBody>
    </w:docPart>
    <w:docPart>
      <w:docPartPr>
        <w:name w:val="EC5101A7272C4AAFB75D2C077FFE9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4F571-423F-4ACC-B9BE-AE4EF0E0287B}"/>
      </w:docPartPr>
      <w:docPartBody>
        <w:p w:rsidR="00BA7AFA" w:rsidRDefault="00512824">
          <w:pPr>
            <w:pStyle w:val="EC5101A7272C4AAFB75D2C077FFE9917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8EE55C3D0E5249A08527161BA2F5F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D4BDB-5036-4BEA-B4B9-F5F437CD2C16}"/>
      </w:docPartPr>
      <w:docPartBody>
        <w:p w:rsidR="00BA7AFA" w:rsidRDefault="00512824">
          <w:pPr>
            <w:pStyle w:val="8EE55C3D0E5249A08527161BA2F5FEA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24"/>
    <w:rsid w:val="00207D0A"/>
    <w:rsid w:val="00512824"/>
    <w:rsid w:val="00BA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4F9571211E450DAE36E2F27EF44E08">
    <w:name w:val="8D4F9571211E450DAE36E2F27EF44E08"/>
  </w:style>
  <w:style w:type="paragraph" w:customStyle="1" w:styleId="B1A3928307044028A5BDEE74FC8578F1">
    <w:name w:val="B1A3928307044028A5BDEE74FC8578F1"/>
  </w:style>
  <w:style w:type="paragraph" w:customStyle="1" w:styleId="B2445B948BDE4225AA4BA5183E65D8D8">
    <w:name w:val="B2445B948BDE4225AA4BA5183E65D8D8"/>
  </w:style>
  <w:style w:type="paragraph" w:customStyle="1" w:styleId="5513950CF8864A1295D65FB4DA51AD38">
    <w:name w:val="5513950CF8864A1295D65FB4DA51AD38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EC5101A7272C4AAFB75D2C077FFE9917">
    <w:name w:val="EC5101A7272C4AAFB75D2C077FFE9917"/>
  </w:style>
  <w:style w:type="paragraph" w:customStyle="1" w:styleId="8EE55C3D0E5249A08527161BA2F5FEA6">
    <w:name w:val="8EE55C3D0E5249A08527161BA2F5FEA6"/>
  </w:style>
  <w:style w:type="paragraph" w:customStyle="1" w:styleId="7DB7774EA6EF4A05A5EF9DECE6E59AE8">
    <w:name w:val="7DB7774EA6EF4A05A5EF9DECE6E59AE8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4EFF2832215C4055BAF8E4CF3C6041EF">
    <w:name w:val="4EFF2832215C4055BAF8E4CF3C6041EF"/>
  </w:style>
  <w:style w:type="character" w:styleId="PlaceholderText">
    <w:name w:val="Placeholder Text"/>
    <w:basedOn w:val="DefaultParagraphFont"/>
    <w:uiPriority w:val="99"/>
    <w:semiHidden/>
    <w:rsid w:val="00BA7AFA"/>
    <w:rPr>
      <w:color w:val="808080"/>
    </w:rPr>
  </w:style>
  <w:style w:type="paragraph" w:customStyle="1" w:styleId="B9D905393E6A49CAA42A76BBECB2A40A">
    <w:name w:val="B9D905393E6A49CAA42A76BBECB2A40A"/>
  </w:style>
  <w:style w:type="paragraph" w:customStyle="1" w:styleId="DD1048793E2A4115AA766A3B08BC5985">
    <w:name w:val="DD1048793E2A4115AA766A3B08BC5985"/>
  </w:style>
  <w:style w:type="paragraph" w:customStyle="1" w:styleId="705F4F9A4B0745E2943026C99B45DC06">
    <w:name w:val="705F4F9A4B0745E2943026C99B45DC06"/>
  </w:style>
  <w:style w:type="paragraph" w:customStyle="1" w:styleId="1521CA94825A4C55ABD1C41EA4262409">
    <w:name w:val="1521CA94825A4C55ABD1C41EA4262409"/>
  </w:style>
  <w:style w:type="paragraph" w:customStyle="1" w:styleId="6DBB7ACBE5C34BC688B70D6ED6E808EF">
    <w:name w:val="6DBB7ACBE5C34BC688B70D6ED6E808EF"/>
  </w:style>
  <w:style w:type="paragraph" w:customStyle="1" w:styleId="F57327589AB44369B124F8B4AA8932E8">
    <w:name w:val="F57327589AB44369B124F8B4AA8932E8"/>
  </w:style>
  <w:style w:type="paragraph" w:customStyle="1" w:styleId="3A270831F4DD4F8D9708852974F26E29">
    <w:name w:val="3A270831F4DD4F8D9708852974F26E29"/>
  </w:style>
  <w:style w:type="paragraph" w:customStyle="1" w:styleId="D4A9EF05A2404B67956235C6151764FF">
    <w:name w:val="D4A9EF05A2404B67956235C6151764FF"/>
  </w:style>
  <w:style w:type="paragraph" w:customStyle="1" w:styleId="152F786326BB4B71A39D90391862402F">
    <w:name w:val="152F786326BB4B71A39D90391862402F"/>
  </w:style>
  <w:style w:type="paragraph" w:customStyle="1" w:styleId="84797799EA49443D874DB31906B9361C">
    <w:name w:val="84797799EA49443D874DB31906B9361C"/>
  </w:style>
  <w:style w:type="paragraph" w:customStyle="1" w:styleId="C518A15F1FDB41B384F0BEFD53768D51">
    <w:name w:val="C518A15F1FDB41B384F0BEFD53768D51"/>
  </w:style>
  <w:style w:type="paragraph" w:customStyle="1" w:styleId="3F32828D0DBC47C18C5D751B00C2B787">
    <w:name w:val="3F32828D0DBC47C18C5D751B00C2B787"/>
    <w:rsid w:val="00BA7AFA"/>
  </w:style>
  <w:style w:type="paragraph" w:customStyle="1" w:styleId="A7D4E3DFABE3420785D95086A333982E">
    <w:name w:val="A7D4E3DFABE3420785D95086A333982E"/>
    <w:rsid w:val="00BA7AFA"/>
  </w:style>
  <w:style w:type="paragraph" w:customStyle="1" w:styleId="54CAFAA00F1D4B63AAA08177F9041DB4">
    <w:name w:val="54CAFAA00F1D4B63AAA08177F9041DB4"/>
    <w:rsid w:val="00BA7AFA"/>
  </w:style>
  <w:style w:type="paragraph" w:customStyle="1" w:styleId="A345D9F0CD3344F59A3AA5C4D7160508">
    <w:name w:val="A345D9F0CD3344F59A3AA5C4D7160508"/>
    <w:rsid w:val="00BA7AFA"/>
  </w:style>
  <w:style w:type="paragraph" w:customStyle="1" w:styleId="79C3A596E4C44BEBBF0D47A3BB96A2F7">
    <w:name w:val="79C3A596E4C44BEBBF0D47A3BB96A2F7"/>
    <w:rsid w:val="00BA7AFA"/>
  </w:style>
  <w:style w:type="paragraph" w:customStyle="1" w:styleId="0E9F7CFD4C924DC080EDA489B0E7B98B">
    <w:name w:val="0E9F7CFD4C924DC080EDA489B0E7B98B"/>
    <w:rsid w:val="00BA7AFA"/>
  </w:style>
  <w:style w:type="paragraph" w:customStyle="1" w:styleId="ED5CE5EF039A458EB179D7AD5B12EB91">
    <w:name w:val="ED5CE5EF039A458EB179D7AD5B12EB91"/>
    <w:rsid w:val="00BA7AFA"/>
  </w:style>
  <w:style w:type="paragraph" w:customStyle="1" w:styleId="F7FE9884D35643269877336DB6A399BC">
    <w:name w:val="F7FE9884D35643269877336DB6A399BC"/>
    <w:rsid w:val="00BA7AFA"/>
  </w:style>
  <w:style w:type="paragraph" w:customStyle="1" w:styleId="F8E970697E6949128DCC678A999F48AD">
    <w:name w:val="F8E970697E6949128DCC678A999F48AD"/>
    <w:rsid w:val="00BA7AFA"/>
  </w:style>
  <w:style w:type="paragraph" w:customStyle="1" w:styleId="732D3A69600941779B075EBD690A2EBA">
    <w:name w:val="732D3A69600941779B075EBD690A2EBA"/>
    <w:rsid w:val="00BA7AFA"/>
  </w:style>
  <w:style w:type="paragraph" w:customStyle="1" w:styleId="76FA508281F9460DBDCC8C921816966E">
    <w:name w:val="76FA508281F9460DBDCC8C921816966E"/>
    <w:rsid w:val="00BA7AFA"/>
  </w:style>
  <w:style w:type="paragraph" w:customStyle="1" w:styleId="9C066806608D497981566C13A361F249">
    <w:name w:val="9C066806608D497981566C13A361F249"/>
    <w:rsid w:val="00BA7AFA"/>
  </w:style>
  <w:style w:type="paragraph" w:customStyle="1" w:styleId="84FB0F263A4249C88C41D06FBC2910FA">
    <w:name w:val="84FB0F263A4249C88C41D06FBC2910FA"/>
    <w:rsid w:val="00BA7AFA"/>
  </w:style>
  <w:style w:type="paragraph" w:customStyle="1" w:styleId="49FC5B8BC9694B0B95C6A51A10FDD34C">
    <w:name w:val="49FC5B8BC9694B0B95C6A51A10FDD34C"/>
    <w:rsid w:val="00BA7AFA"/>
  </w:style>
  <w:style w:type="paragraph" w:customStyle="1" w:styleId="8459E44CAA2249659C62AF3778026CFA">
    <w:name w:val="8459E44CAA2249659C62AF3778026CFA"/>
    <w:rsid w:val="00BA7AFA"/>
  </w:style>
  <w:style w:type="paragraph" w:customStyle="1" w:styleId="A011EAD1151346299972EC528D658FCA">
    <w:name w:val="A011EAD1151346299972EC528D658FCA"/>
    <w:rsid w:val="00BA7AFA"/>
  </w:style>
  <w:style w:type="paragraph" w:customStyle="1" w:styleId="8258AB59B2CF4CE88A26E08541D01F9D">
    <w:name w:val="8258AB59B2CF4CE88A26E08541D01F9D"/>
    <w:rsid w:val="00BA7A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109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 year career plan</dc:creator>
  <cp:keywords/>
  <cp:lastModifiedBy>codingoliver</cp:lastModifiedBy>
  <cp:revision>37</cp:revision>
  <dcterms:created xsi:type="dcterms:W3CDTF">2018-03-12T19:39:00Z</dcterms:created>
  <dcterms:modified xsi:type="dcterms:W3CDTF">2018-03-12T23:46:00Z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